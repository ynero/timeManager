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microsoft.com/office/2006/relationships/ui/extensibility" Target="customUI/customUI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="Times New Roman" w:hAnsi="Arial" w:cs="Times New Roman"/>
          <w:sz w:val="2"/>
          <w:szCs w:val="20"/>
          <w:lang w:eastAsia="nl-NL"/>
        </w:rPr>
        <w:id w:val="-452946732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040FCD" w:rsidRDefault="00040FCD">
          <w:pPr>
            <w:pStyle w:val="NoSpacing"/>
            <w:rPr>
              <w:sz w:val="2"/>
            </w:rPr>
          </w:pPr>
        </w:p>
        <w:p w:rsidR="00040FCD" w:rsidRDefault="00040FC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48DD4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040FCD" w:rsidRDefault="00040FCD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4"/>
                                        <w:szCs w:val="64"/>
                                      </w:rPr>
                                      <w:t>Time Manager</w:t>
                                    </w:r>
                                  </w:p>
                                </w:sdtContent>
                              </w:sdt>
                              <w:p w:rsidR="00040FCD" w:rsidRDefault="0032608B">
                                <w:pPr>
                                  <w:pStyle w:val="NoSpacing"/>
                                  <w:spacing w:before="120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40FCD"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Design Document</w:t>
                                    </w:r>
                                  </w:sdtContent>
                                </w:sdt>
                                <w:r w:rsidR="00040FCD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040FCD" w:rsidRDefault="00040FC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548DD4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040FCD" w:rsidRDefault="00040FCD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4"/>
                                  <w:szCs w:val="64"/>
                                </w:rPr>
                                <w:t>Time Manager</w:t>
                              </w:r>
                            </w:p>
                          </w:sdtContent>
                        </w:sdt>
                        <w:p w:rsidR="00040FCD" w:rsidRDefault="0032608B">
                          <w:pPr>
                            <w:pStyle w:val="NoSpacing"/>
                            <w:spacing w:before="120"/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40FCD"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Design Document</w:t>
                              </w:r>
                            </w:sdtContent>
                          </w:sdt>
                          <w:r w:rsidR="00040FCD"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040FCD" w:rsidRDefault="00040FCD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F81BD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B7F138A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040FCD" w:rsidRPr="00EC47E5" w:rsidRDefault="00040FCD" w:rsidP="00EC47E5">
          <w:pPr>
            <w:spacing w:after="200" w:line="276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4D9C9D2" wp14:editId="322039FC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8829040</wp:posOffset>
                    </wp:positionV>
                    <wp:extent cx="5762625" cy="781050"/>
                    <wp:effectExtent l="0" t="0" r="28575" b="19050"/>
                    <wp:wrapNone/>
                    <wp:docPr id="17" name="Text Box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62625" cy="781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040FCD" w:rsidRDefault="00040FCD" w:rsidP="00040FCD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t xml:space="preserve">Version 1.0: </w:t>
                                </w:r>
                                <w: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instrText xml:space="preserve"> DATE   \* MERGEFORMAT </w:instrText>
                                </w:r>
                                <w: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fldChar w:fldCharType="separate"/>
                                </w:r>
                                <w:r w:rsidR="001131EC">
                                  <w:rPr>
                                    <w:noProof/>
                                    <w:color w:val="4F81BD" w:themeColor="accent1"/>
                                    <w:sz w:val="36"/>
                                    <w:szCs w:val="36"/>
                                  </w:rPr>
                                  <w:t>10/1/2017</w:t>
                                </w:r>
                                <w: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  <w:p w:rsidR="00040FCD" w:rsidRDefault="00040FCD" w:rsidP="00040FCD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t xml:space="preserve">All Right Reserved </w:t>
                                </w:r>
                                <w:r>
                                  <w:rPr>
                                    <w:rFonts w:cstheme="minorHAnsi"/>
                                    <w:color w:val="4F81BD" w:themeColor="accent1"/>
                                    <w:sz w:val="36"/>
                                    <w:szCs w:val="36"/>
                                  </w:rPr>
                                  <w:t>©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D9C9D2" id="Text Box 17" o:spid="_x0000_s1027" type="#_x0000_t202" style="position:absolute;margin-left:0;margin-top:695.2pt;width:453.75pt;height:61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" filled="f" strokeweight=".5pt">
                    <v:textbox>
                      <w:txbxContent>
                        <w:p w:rsidR="00040FCD" w:rsidRDefault="00040FCD" w:rsidP="00040FCD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  <w:t xml:space="preserve">Version 1.0: </w:t>
                          </w:r>
                          <w:r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  <w:fldChar w:fldCharType="begin"/>
                          </w:r>
                          <w:r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  <w:instrText xml:space="preserve"> DATE   \* MERGEFORMAT </w:instrText>
                          </w:r>
                          <w:r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  <w:fldChar w:fldCharType="separate"/>
                          </w:r>
                          <w:r w:rsidR="001131EC">
                            <w:rPr>
                              <w:noProof/>
                              <w:color w:val="4F81BD" w:themeColor="accent1"/>
                              <w:sz w:val="36"/>
                              <w:szCs w:val="36"/>
                            </w:rPr>
                            <w:t>10/1/2017</w:t>
                          </w:r>
                          <w:r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  <w:p w:rsidR="00040FCD" w:rsidRDefault="00040FCD" w:rsidP="00040FCD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  <w:t xml:space="preserve">All Right Reserved </w:t>
                          </w:r>
                          <w:r>
                            <w:rPr>
                              <w:rFonts w:cstheme="minorHAnsi"/>
                              <w:color w:val="4F81BD" w:themeColor="accent1"/>
                              <w:sz w:val="36"/>
                              <w:szCs w:val="36"/>
                            </w:rPr>
                            <w:t>©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:rsidR="0084505F" w:rsidRDefault="0084505F" w:rsidP="0084505F">
      <w:pPr>
        <w:pStyle w:val="Heading1"/>
        <w:numPr>
          <w:ilvl w:val="0"/>
          <w:numId w:val="5"/>
        </w:numPr>
      </w:pPr>
      <w:r>
        <w:lastRenderedPageBreak/>
        <w:t>introduction</w:t>
      </w:r>
    </w:p>
    <w:p w:rsidR="0084505F" w:rsidRDefault="00384F5B" w:rsidP="0084505F">
      <w:pPr>
        <w:pStyle w:val="Heading2"/>
        <w:numPr>
          <w:ilvl w:val="1"/>
          <w:numId w:val="5"/>
        </w:numPr>
        <w:tabs>
          <w:tab w:val="num" w:pos="360"/>
        </w:tabs>
      </w:pPr>
      <w:r>
        <w:t>High Level DEsign</w:t>
      </w:r>
    </w:p>
    <w:p w:rsidR="000D7560" w:rsidRDefault="000D7560" w:rsidP="00017DCC">
      <w:pPr>
        <w:pStyle w:val="PlantUML"/>
      </w:pPr>
      <w:r>
        <w:t>@startuml</w:t>
      </w:r>
    </w:p>
    <w:p w:rsidR="001131EC" w:rsidRDefault="001131EC" w:rsidP="00017DCC">
      <w:pPr>
        <w:pStyle w:val="PlantUML"/>
      </w:pPr>
      <w:r>
        <w:t>‘ Class Definition</w:t>
      </w:r>
    </w:p>
    <w:p w:rsidR="001131EC" w:rsidRDefault="001131EC" w:rsidP="00017DCC">
      <w:pPr>
        <w:pStyle w:val="PlantUML"/>
      </w:pPr>
      <w:r>
        <w:t>skinparam classAttributeIconSize 0</w:t>
      </w:r>
    </w:p>
    <w:p w:rsidR="001131EC" w:rsidRDefault="001131EC" w:rsidP="00017DCC">
      <w:pPr>
        <w:pStyle w:val="PlantUML"/>
      </w:pPr>
      <w:r>
        <w:t xml:space="preserve">class </w:t>
      </w:r>
      <w:r>
        <w:t>Window</w:t>
      </w:r>
      <w:r>
        <w:t xml:space="preserve"> {</w:t>
      </w:r>
    </w:p>
    <w:p w:rsidR="001131EC" w:rsidRDefault="001131EC" w:rsidP="00017DCC">
      <w:pPr>
        <w:pStyle w:val="PlantUML"/>
      </w:pPr>
      <w:r>
        <w:t>UpdateCurrTime</w:t>
      </w:r>
      <w:r>
        <w:t>()</w:t>
      </w:r>
    </w:p>
    <w:p w:rsidR="001131EC" w:rsidRDefault="001131EC" w:rsidP="00017DCC">
      <w:pPr>
        <w:pStyle w:val="PlantUML"/>
      </w:pPr>
      <w:r>
        <w:t>}</w:t>
      </w:r>
    </w:p>
    <w:p w:rsidR="001131EC" w:rsidRDefault="001131EC" w:rsidP="00017DCC">
      <w:pPr>
        <w:pStyle w:val="PlantUML"/>
      </w:pPr>
      <w:r>
        <w:t xml:space="preserve">class </w:t>
      </w:r>
      <w:r>
        <w:t>Main</w:t>
      </w:r>
      <w:r>
        <w:t>Window {</w:t>
      </w:r>
    </w:p>
    <w:p w:rsidR="001131EC" w:rsidRDefault="001131EC" w:rsidP="00017DCC">
      <w:pPr>
        <w:pStyle w:val="PlantUML"/>
      </w:pPr>
      <w:r>
        <w:t>}</w:t>
      </w:r>
    </w:p>
    <w:p w:rsidR="001131EC" w:rsidRDefault="001131EC" w:rsidP="00017DCC">
      <w:pPr>
        <w:pStyle w:val="PlantUML"/>
      </w:pPr>
      <w:r>
        <w:t xml:space="preserve">class </w:t>
      </w:r>
      <w:r>
        <w:t>Alarm</w:t>
      </w:r>
      <w:r>
        <w:t>Window {</w:t>
      </w:r>
    </w:p>
    <w:p w:rsidR="001131EC" w:rsidRDefault="001131EC" w:rsidP="00017DCC">
      <w:pPr>
        <w:pStyle w:val="PlantUML"/>
      </w:pPr>
      <w:r>
        <w:t>}</w:t>
      </w:r>
    </w:p>
    <w:p w:rsidR="001131EC" w:rsidRDefault="001131EC" w:rsidP="00017DCC">
      <w:pPr>
        <w:pStyle w:val="PlantUML"/>
      </w:pPr>
      <w:r>
        <w:t xml:space="preserve">class </w:t>
      </w:r>
      <w:r>
        <w:t>Setup</w:t>
      </w:r>
      <w:r>
        <w:t>Window {</w:t>
      </w:r>
    </w:p>
    <w:p w:rsidR="001131EC" w:rsidRDefault="001131EC" w:rsidP="00017DCC">
      <w:pPr>
        <w:pStyle w:val="PlantUML"/>
      </w:pPr>
      <w:r>
        <w:t>}</w:t>
      </w:r>
    </w:p>
    <w:p w:rsidR="001131EC" w:rsidRDefault="001131EC" w:rsidP="00017DCC">
      <w:pPr>
        <w:pStyle w:val="PlantUML"/>
      </w:pPr>
      <w:r>
        <w:t xml:space="preserve">class </w:t>
      </w:r>
      <w:r>
        <w:t>Model</w:t>
      </w:r>
      <w:r>
        <w:t xml:space="preserve"> {</w:t>
      </w:r>
    </w:p>
    <w:p w:rsidR="001131EC" w:rsidRDefault="001131EC" w:rsidP="00017DCC">
      <w:pPr>
        <w:pStyle w:val="PlantUML"/>
      </w:pPr>
      <w:r>
        <w:t>}</w:t>
      </w:r>
    </w:p>
    <w:p w:rsidR="001131EC" w:rsidRDefault="001131EC" w:rsidP="00017DCC">
      <w:pPr>
        <w:pStyle w:val="PlantUML"/>
      </w:pPr>
      <w:r>
        <w:t xml:space="preserve">class </w:t>
      </w:r>
      <w:r w:rsidR="007A6C23">
        <w:t xml:space="preserve">SetupWinController </w:t>
      </w:r>
      <w:r>
        <w:t>{</w:t>
      </w:r>
    </w:p>
    <w:p w:rsidR="001131EC" w:rsidRDefault="001131EC" w:rsidP="00017DCC">
      <w:pPr>
        <w:pStyle w:val="PlantUML"/>
      </w:pPr>
      <w:r>
        <w:t>}</w:t>
      </w:r>
    </w:p>
    <w:p w:rsidR="001131EC" w:rsidRDefault="001131EC" w:rsidP="00017DCC">
      <w:pPr>
        <w:pStyle w:val="PlantUML"/>
      </w:pPr>
      <w:r>
        <w:t xml:space="preserve">class </w:t>
      </w:r>
      <w:r w:rsidR="007A6C23">
        <w:t>Main</w:t>
      </w:r>
      <w:r>
        <w:t>WinContro</w:t>
      </w:r>
      <w:r w:rsidR="007A6C23">
        <w:t>l</w:t>
      </w:r>
      <w:r>
        <w:t>ler {</w:t>
      </w:r>
    </w:p>
    <w:p w:rsidR="001131EC" w:rsidRDefault="001131EC" w:rsidP="00017DCC">
      <w:pPr>
        <w:pStyle w:val="PlantUML"/>
      </w:pPr>
      <w:r>
        <w:t>}</w:t>
      </w:r>
    </w:p>
    <w:p w:rsidR="001131EC" w:rsidRDefault="001131EC" w:rsidP="00017DCC">
      <w:pPr>
        <w:pStyle w:val="PlantUML"/>
      </w:pPr>
      <w:r>
        <w:t xml:space="preserve">class </w:t>
      </w:r>
      <w:r w:rsidR="007A6C23">
        <w:t>Alarm</w:t>
      </w:r>
      <w:r>
        <w:t>WinContro</w:t>
      </w:r>
      <w:r w:rsidR="007A6C23">
        <w:t>l</w:t>
      </w:r>
      <w:r>
        <w:t>ler {</w:t>
      </w:r>
    </w:p>
    <w:p w:rsidR="001131EC" w:rsidRDefault="001131EC" w:rsidP="00017DCC">
      <w:pPr>
        <w:pStyle w:val="PlantUML"/>
      </w:pPr>
      <w:r>
        <w:t>}</w:t>
      </w:r>
    </w:p>
    <w:p w:rsidR="001131EC" w:rsidRDefault="001131EC" w:rsidP="00017DCC">
      <w:pPr>
        <w:pStyle w:val="PlantUML"/>
      </w:pPr>
      <w:r>
        <w:t>class Contro</w:t>
      </w:r>
      <w:r w:rsidR="007A6C23">
        <w:t>l</w:t>
      </w:r>
      <w:r>
        <w:t>ler{</w:t>
      </w:r>
    </w:p>
    <w:p w:rsidR="001131EC" w:rsidRDefault="001131EC" w:rsidP="00017DCC">
      <w:pPr>
        <w:pStyle w:val="PlantUML"/>
      </w:pPr>
      <w:r>
        <w:t>}</w:t>
      </w:r>
    </w:p>
    <w:p w:rsidR="001131EC" w:rsidRDefault="001131EC" w:rsidP="00017DCC">
      <w:pPr>
        <w:pStyle w:val="PlantUML"/>
      </w:pPr>
      <w:r>
        <w:t xml:space="preserve">class </w:t>
      </w:r>
      <w:r>
        <w:t>TimeManager</w:t>
      </w:r>
      <w:r>
        <w:t xml:space="preserve"> {</w:t>
      </w:r>
    </w:p>
    <w:p w:rsidR="001131EC" w:rsidRDefault="001131EC" w:rsidP="00017DCC">
      <w:pPr>
        <w:pStyle w:val="PlantUML"/>
      </w:pPr>
      <w:r>
        <w:t>}</w:t>
      </w:r>
    </w:p>
    <w:p w:rsidR="001131EC" w:rsidRDefault="001131EC" w:rsidP="00017DCC">
      <w:pPr>
        <w:pStyle w:val="PlantUML"/>
      </w:pPr>
      <w:r>
        <w:t xml:space="preserve">class </w:t>
      </w:r>
      <w:r>
        <w:t>Clock</w:t>
      </w:r>
      <w:r>
        <w:t xml:space="preserve"> {</w:t>
      </w:r>
    </w:p>
    <w:p w:rsidR="001131EC" w:rsidRDefault="001131EC" w:rsidP="00017DCC">
      <w:pPr>
        <w:pStyle w:val="PlantUML"/>
      </w:pPr>
      <w:r>
        <w:t>}</w:t>
      </w:r>
    </w:p>
    <w:p w:rsidR="001131EC" w:rsidRDefault="001131EC" w:rsidP="00017DCC">
      <w:pPr>
        <w:pStyle w:val="PlantUML"/>
      </w:pPr>
      <w:r>
        <w:t xml:space="preserve">class </w:t>
      </w:r>
      <w:r>
        <w:t>AlarmClock</w:t>
      </w:r>
      <w:r>
        <w:t xml:space="preserve"> {</w:t>
      </w:r>
    </w:p>
    <w:p w:rsidR="001131EC" w:rsidRDefault="001131EC" w:rsidP="00017DCC">
      <w:pPr>
        <w:pStyle w:val="PlantUML"/>
      </w:pPr>
      <w:r>
        <w:t>}</w:t>
      </w:r>
    </w:p>
    <w:p w:rsidR="001131EC" w:rsidRDefault="001131EC" w:rsidP="00017DCC">
      <w:pPr>
        <w:pStyle w:val="PlantUML"/>
      </w:pPr>
      <w:r>
        <w:t xml:space="preserve">class </w:t>
      </w:r>
      <w:r>
        <w:t>TaskManager</w:t>
      </w:r>
      <w:r>
        <w:t xml:space="preserve"> {</w:t>
      </w:r>
    </w:p>
    <w:p w:rsidR="001131EC" w:rsidRDefault="001131EC" w:rsidP="00017DCC">
      <w:pPr>
        <w:pStyle w:val="PlantUML"/>
      </w:pPr>
      <w:r>
        <w:t>}</w:t>
      </w:r>
    </w:p>
    <w:p w:rsidR="007A6C23" w:rsidRDefault="007A6C23" w:rsidP="00017DCC">
      <w:pPr>
        <w:pStyle w:val="PlantUML"/>
      </w:pPr>
      <w:r>
        <w:t xml:space="preserve">Class </w:t>
      </w:r>
      <w:r>
        <w:t>PieGraphics</w:t>
      </w:r>
      <w:r>
        <w:t xml:space="preserve"> {</w:t>
      </w:r>
    </w:p>
    <w:p w:rsidR="007A6C23" w:rsidRDefault="007A6C23" w:rsidP="00017DCC">
      <w:pPr>
        <w:pStyle w:val="PlantUML"/>
      </w:pPr>
      <w:r>
        <w:t>}</w:t>
      </w:r>
    </w:p>
    <w:p w:rsidR="001131EC" w:rsidRDefault="001131EC" w:rsidP="00017DCC">
      <w:pPr>
        <w:pStyle w:val="PlantUML"/>
      </w:pPr>
    </w:p>
    <w:p w:rsidR="003B65F1" w:rsidRDefault="003B65F1" w:rsidP="00017DCC">
      <w:pPr>
        <w:pStyle w:val="PlantUML"/>
      </w:pPr>
      <w:r>
        <w:t>package “time thread”{</w:t>
      </w:r>
    </w:p>
    <w:p w:rsidR="003B65F1" w:rsidRDefault="003B65F1" w:rsidP="00017DCC">
      <w:pPr>
        <w:pStyle w:val="PlantUML"/>
      </w:pPr>
      <w:r>
        <w:tab/>
      </w:r>
      <w:r>
        <w:t>class TimeTick{</w:t>
      </w:r>
    </w:p>
    <w:p w:rsidR="003B65F1" w:rsidRDefault="003B65F1" w:rsidP="00017DCC">
      <w:pPr>
        <w:pStyle w:val="PlantUML"/>
      </w:pPr>
      <w:r>
        <w:tab/>
      </w:r>
      <w:r>
        <w:t>}</w:t>
      </w:r>
    </w:p>
    <w:p w:rsidR="003B65F1" w:rsidRDefault="003B65F1" w:rsidP="00017DCC">
      <w:pPr>
        <w:pStyle w:val="PlantUML"/>
      </w:pPr>
      <w:r>
        <w:t>}</w:t>
      </w:r>
    </w:p>
    <w:p w:rsidR="001131EC" w:rsidRDefault="001131EC" w:rsidP="00017DCC">
      <w:pPr>
        <w:pStyle w:val="PlantUML"/>
      </w:pPr>
    </w:p>
    <w:p w:rsidR="000D7560" w:rsidRDefault="001131EC" w:rsidP="00017DCC">
      <w:pPr>
        <w:pStyle w:val="PlantUML"/>
      </w:pPr>
      <w:r>
        <w:t>‘ Class Assosiaction</w:t>
      </w:r>
    </w:p>
    <w:p w:rsidR="001131EC" w:rsidRDefault="001131EC" w:rsidP="00017DCC">
      <w:pPr>
        <w:pStyle w:val="PlantUML"/>
      </w:pPr>
      <w:r>
        <w:t>Window--|&gt;</w:t>
      </w:r>
      <w:r w:rsidRPr="001131EC">
        <w:t xml:space="preserve"> </w:t>
      </w:r>
      <w:r>
        <w:t>MainWindow</w:t>
      </w:r>
    </w:p>
    <w:p w:rsidR="001131EC" w:rsidRDefault="001131EC" w:rsidP="00017DCC">
      <w:pPr>
        <w:pStyle w:val="PlantUML"/>
      </w:pPr>
      <w:r>
        <w:t>Window-</w:t>
      </w:r>
      <w:r>
        <w:t>-|</w:t>
      </w:r>
      <w:r>
        <w:t>&gt;</w:t>
      </w:r>
      <w:r w:rsidRPr="001131EC">
        <w:t xml:space="preserve"> </w:t>
      </w:r>
      <w:r>
        <w:t>AlarmWindow</w:t>
      </w:r>
    </w:p>
    <w:p w:rsidR="001131EC" w:rsidRDefault="001131EC" w:rsidP="00017DCC">
      <w:pPr>
        <w:pStyle w:val="PlantUML"/>
      </w:pPr>
      <w:r>
        <w:t>Window-</w:t>
      </w:r>
      <w:r>
        <w:t>-|</w:t>
      </w:r>
      <w:r>
        <w:t>&gt;</w:t>
      </w:r>
      <w:r w:rsidRPr="001131EC">
        <w:t xml:space="preserve"> </w:t>
      </w:r>
      <w:r>
        <w:t>SetupWindow</w:t>
      </w:r>
    </w:p>
    <w:p w:rsidR="007A6C23" w:rsidRDefault="007A6C23" w:rsidP="00017DCC">
      <w:pPr>
        <w:pStyle w:val="PlantUML"/>
      </w:pPr>
      <w:r>
        <w:t>AlarmWindow</w:t>
      </w:r>
      <w:r>
        <w:t>--&gt;</w:t>
      </w:r>
      <w:r w:rsidRPr="007A6C23">
        <w:t xml:space="preserve"> </w:t>
      </w:r>
      <w:r>
        <w:t>PieGraphics</w:t>
      </w:r>
    </w:p>
    <w:p w:rsidR="007A6C23" w:rsidRDefault="007A6C23" w:rsidP="00017DCC">
      <w:pPr>
        <w:pStyle w:val="PlantUML"/>
      </w:pPr>
      <w:r>
        <w:t>Model--&gt;Window</w:t>
      </w:r>
    </w:p>
    <w:p w:rsidR="007A6C23" w:rsidRDefault="007A6C23" w:rsidP="00017DCC">
      <w:pPr>
        <w:pStyle w:val="PlantUML"/>
      </w:pPr>
      <w:r>
        <w:t>Window-&gt;</w:t>
      </w:r>
      <w:r w:rsidRPr="007A6C23">
        <w:t xml:space="preserve"> </w:t>
      </w:r>
      <w:r>
        <w:t>Controller</w:t>
      </w:r>
    </w:p>
    <w:p w:rsidR="007A6C23" w:rsidRDefault="007A6C23" w:rsidP="00017DCC">
      <w:pPr>
        <w:pStyle w:val="PlantUML"/>
      </w:pPr>
      <w:r>
        <w:t>Controller</w:t>
      </w:r>
      <w:r w:rsidR="00C74B7D">
        <w:t>-</w:t>
      </w:r>
      <w:r>
        <w:t>&gt;Model</w:t>
      </w:r>
    </w:p>
    <w:p w:rsidR="007A6C23" w:rsidRDefault="007A6C23" w:rsidP="00017DCC">
      <w:pPr>
        <w:pStyle w:val="PlantUML"/>
      </w:pPr>
      <w:r>
        <w:t>Controller--|&gt;</w:t>
      </w:r>
      <w:r w:rsidRPr="007A6C23">
        <w:t xml:space="preserve"> </w:t>
      </w:r>
      <w:r>
        <w:t>SetupWinController</w:t>
      </w:r>
    </w:p>
    <w:p w:rsidR="007A6C23" w:rsidRDefault="007A6C23" w:rsidP="00017DCC">
      <w:pPr>
        <w:pStyle w:val="PlantUML"/>
      </w:pPr>
      <w:r>
        <w:t>Controller--|&gt;</w:t>
      </w:r>
      <w:r w:rsidRPr="007A6C23">
        <w:t xml:space="preserve"> </w:t>
      </w:r>
      <w:r>
        <w:t>MainWinController</w:t>
      </w:r>
    </w:p>
    <w:p w:rsidR="007A6C23" w:rsidRDefault="007A6C23" w:rsidP="00017DCC">
      <w:pPr>
        <w:pStyle w:val="PlantUML"/>
      </w:pPr>
      <w:r>
        <w:t>Controller--|&gt;</w:t>
      </w:r>
      <w:r w:rsidRPr="007A6C23">
        <w:t xml:space="preserve"> </w:t>
      </w:r>
      <w:r>
        <w:t>AlarmWinController</w:t>
      </w:r>
    </w:p>
    <w:p w:rsidR="007A6C23" w:rsidRDefault="007A6C23" w:rsidP="00017DCC">
      <w:pPr>
        <w:pStyle w:val="PlantUML"/>
      </w:pPr>
      <w:r>
        <w:t>TimeManager</w:t>
      </w:r>
      <w:r w:rsidR="003316EE">
        <w:t>*</w:t>
      </w:r>
      <w:r>
        <w:t>--&gt;</w:t>
      </w:r>
      <w:r w:rsidRPr="007A6C23">
        <w:t xml:space="preserve"> </w:t>
      </w:r>
      <w:r>
        <w:t>Model</w:t>
      </w:r>
    </w:p>
    <w:p w:rsidR="003316EE" w:rsidRDefault="003316EE" w:rsidP="00017DCC">
      <w:pPr>
        <w:pStyle w:val="PlantUML"/>
      </w:pPr>
      <w:r>
        <w:t>TimeManager</w:t>
      </w:r>
      <w:r>
        <w:t>&lt;--</w:t>
      </w:r>
      <w:r w:rsidRPr="007A6C23">
        <w:t xml:space="preserve"> </w:t>
      </w:r>
      <w:r>
        <w:t>Model</w:t>
      </w:r>
    </w:p>
    <w:p w:rsidR="007A6C23" w:rsidRDefault="007A6C23" w:rsidP="00017DCC">
      <w:pPr>
        <w:pStyle w:val="PlantUML"/>
      </w:pPr>
      <w:r>
        <w:t>TimeManager</w:t>
      </w:r>
      <w:r>
        <w:t>--&gt;</w:t>
      </w:r>
      <w:r w:rsidRPr="007A6C23">
        <w:t xml:space="preserve"> </w:t>
      </w:r>
      <w:r>
        <w:t>Clock</w:t>
      </w:r>
    </w:p>
    <w:p w:rsidR="007A6C23" w:rsidRDefault="007A6C23" w:rsidP="00017DCC">
      <w:pPr>
        <w:pStyle w:val="PlantUML"/>
      </w:pPr>
      <w:r>
        <w:t>TimeManager-</w:t>
      </w:r>
      <w:r>
        <w:t>-</w:t>
      </w:r>
      <w:r>
        <w:t>&gt;</w:t>
      </w:r>
      <w:r w:rsidRPr="007A6C23">
        <w:t xml:space="preserve"> </w:t>
      </w:r>
      <w:r>
        <w:t>AlarmClock</w:t>
      </w:r>
    </w:p>
    <w:p w:rsidR="007A6C23" w:rsidRDefault="007A6C23" w:rsidP="00017DCC">
      <w:pPr>
        <w:pStyle w:val="PlantUML"/>
      </w:pPr>
      <w:r>
        <w:t>TimeManager-</w:t>
      </w:r>
      <w:r>
        <w:t>-</w:t>
      </w:r>
      <w:r>
        <w:t>&gt;</w:t>
      </w:r>
      <w:r w:rsidRPr="007A6C23">
        <w:t xml:space="preserve"> </w:t>
      </w:r>
      <w:r>
        <w:t>TaskManager</w:t>
      </w:r>
    </w:p>
    <w:p w:rsidR="007A6C23" w:rsidRDefault="007A6C23" w:rsidP="00017DCC">
      <w:pPr>
        <w:pStyle w:val="PlantUML"/>
      </w:pPr>
      <w:r>
        <w:t>TimeManager</w:t>
      </w:r>
      <w:r w:rsidR="00EC47E5">
        <w:t>*</w:t>
      </w:r>
      <w:r>
        <w:t>-&gt;</w:t>
      </w:r>
      <w:r w:rsidRPr="007A6C23">
        <w:t xml:space="preserve"> </w:t>
      </w:r>
      <w:r>
        <w:t>TimeTick</w:t>
      </w:r>
    </w:p>
    <w:p w:rsidR="00EC47E5" w:rsidRDefault="00EC47E5" w:rsidP="00017DCC">
      <w:pPr>
        <w:pStyle w:val="PlantUML"/>
      </w:pPr>
      <w:r>
        <w:t>TimeManager&lt;--</w:t>
      </w:r>
      <w:r w:rsidRPr="007A6C23">
        <w:t xml:space="preserve"> </w:t>
      </w:r>
      <w:r>
        <w:t>TimeTick</w:t>
      </w:r>
    </w:p>
    <w:p w:rsidR="007A6C23" w:rsidRDefault="007A6C23" w:rsidP="00017DCC">
      <w:pPr>
        <w:pStyle w:val="PlantUML"/>
      </w:pPr>
    </w:p>
    <w:p w:rsidR="007A6C23" w:rsidRDefault="007A6C23" w:rsidP="00017DCC">
      <w:pPr>
        <w:pStyle w:val="PlantUML"/>
      </w:pPr>
    </w:p>
    <w:p w:rsidR="000D7560" w:rsidRDefault="003316EE" w:rsidP="00017DCC">
      <w:pPr>
        <w:pStyle w:val="PlantUML"/>
      </w:pPr>
      <w:r>
        <w:t>@endum</w:t>
      </w:r>
    </w:p>
    <w:p w:rsidR="00EC47E5" w:rsidRDefault="00017DCC" w:rsidP="00017DCC">
      <w:pPr>
        <w:pStyle w:val="PlantUMLImg"/>
      </w:pPr>
      <w:r>
        <w:rPr>
          <w:noProof/>
        </w:rPr>
        <w:drawing>
          <wp:inline distT="0" distB="0" distL="0" distR="0">
            <wp:extent cx="6480810" cy="1589896"/>
            <wp:effectExtent l="0" t="0" r="0" b="0"/>
            <wp:docPr id="21" name="Picture 21" descr="Generated by PlantUM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58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DCC" w:rsidRDefault="00017DCC" w:rsidP="000D7560">
      <w:pPr>
        <w:pStyle w:val="PlantUMLImg"/>
      </w:pPr>
    </w:p>
    <w:p w:rsidR="00F82490" w:rsidRDefault="00F82490">
      <w:pPr>
        <w:pStyle w:val="Body"/>
      </w:pPr>
      <w:bookmarkStart w:id="0" w:name="_GoBack"/>
      <w:bookmarkEnd w:id="0"/>
    </w:p>
    <w:sectPr w:rsidR="00F82490" w:rsidSect="00040FCD">
      <w:pgSz w:w="11907" w:h="16839" w:code="9"/>
      <w:pgMar w:top="992" w:right="709" w:bottom="1239" w:left="992" w:header="567" w:footer="142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608B" w:rsidRDefault="0032608B">
      <w:r>
        <w:separator/>
      </w:r>
    </w:p>
  </w:endnote>
  <w:endnote w:type="continuationSeparator" w:id="0">
    <w:p w:rsidR="0032608B" w:rsidRDefault="00326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608B" w:rsidRDefault="0032608B">
      <w:r>
        <w:separator/>
      </w:r>
    </w:p>
  </w:footnote>
  <w:footnote w:type="continuationSeparator" w:id="0">
    <w:p w:rsidR="0032608B" w:rsidRDefault="003260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0C0A93C"/>
    <w:lvl w:ilvl="0">
      <w:start w:val="1"/>
      <w:numFmt w:val="decimal"/>
      <w:pStyle w:val="Heading1"/>
      <w:lvlText w:val="%1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upperLetter"/>
      <w:pStyle w:val="Heading8"/>
      <w:lvlText w:val="Appendix %8  "/>
      <w:legacy w:legacy="1" w:legacySpace="144" w:legacyIndent="0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05DB50F3"/>
    <w:multiLevelType w:val="hybridMultilevel"/>
    <w:tmpl w:val="8EEEA300"/>
    <w:lvl w:ilvl="0" w:tplc="F2A8C206">
      <w:start w:val="1"/>
      <w:numFmt w:val="decimal"/>
      <w:lvlText w:val="OI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8353AE"/>
    <w:multiLevelType w:val="hybridMultilevel"/>
    <w:tmpl w:val="01348D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B3D77"/>
    <w:multiLevelType w:val="hybridMultilevel"/>
    <w:tmpl w:val="79B6A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33D6A"/>
    <w:multiLevelType w:val="hybridMultilevel"/>
    <w:tmpl w:val="A3A4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364F7"/>
    <w:multiLevelType w:val="hybridMultilevel"/>
    <w:tmpl w:val="E1365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F67F99"/>
    <w:multiLevelType w:val="hybridMultilevel"/>
    <w:tmpl w:val="B588D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D3A07"/>
    <w:multiLevelType w:val="hybridMultilevel"/>
    <w:tmpl w:val="99C81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1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527"/>
    <w:rsid w:val="0001717D"/>
    <w:rsid w:val="00017DCC"/>
    <w:rsid w:val="00040FCD"/>
    <w:rsid w:val="00085C06"/>
    <w:rsid w:val="000B1949"/>
    <w:rsid w:val="000C6811"/>
    <w:rsid w:val="000D149F"/>
    <w:rsid w:val="000D7560"/>
    <w:rsid w:val="001131EC"/>
    <w:rsid w:val="00133BC9"/>
    <w:rsid w:val="001363B2"/>
    <w:rsid w:val="00176960"/>
    <w:rsid w:val="001C1F02"/>
    <w:rsid w:val="001E26A4"/>
    <w:rsid w:val="001E6DA2"/>
    <w:rsid w:val="001F47CB"/>
    <w:rsid w:val="001F6254"/>
    <w:rsid w:val="001F7344"/>
    <w:rsid w:val="00215716"/>
    <w:rsid w:val="002417A1"/>
    <w:rsid w:val="00260312"/>
    <w:rsid w:val="0026756D"/>
    <w:rsid w:val="002A5F7E"/>
    <w:rsid w:val="002B4EA4"/>
    <w:rsid w:val="002B57F5"/>
    <w:rsid w:val="00303D13"/>
    <w:rsid w:val="0032608B"/>
    <w:rsid w:val="00330028"/>
    <w:rsid w:val="003316EE"/>
    <w:rsid w:val="00376127"/>
    <w:rsid w:val="00384F5B"/>
    <w:rsid w:val="003B0BF0"/>
    <w:rsid w:val="003B65F1"/>
    <w:rsid w:val="003C26B8"/>
    <w:rsid w:val="003C2E9A"/>
    <w:rsid w:val="003C4112"/>
    <w:rsid w:val="003D5523"/>
    <w:rsid w:val="004154CB"/>
    <w:rsid w:val="004264A4"/>
    <w:rsid w:val="00451C1A"/>
    <w:rsid w:val="004631B1"/>
    <w:rsid w:val="004665E4"/>
    <w:rsid w:val="004827C8"/>
    <w:rsid w:val="0050672A"/>
    <w:rsid w:val="005174C1"/>
    <w:rsid w:val="005207A1"/>
    <w:rsid w:val="00594D50"/>
    <w:rsid w:val="005B20D3"/>
    <w:rsid w:val="005C5573"/>
    <w:rsid w:val="005C56C3"/>
    <w:rsid w:val="005D3577"/>
    <w:rsid w:val="005D35CA"/>
    <w:rsid w:val="005F3D29"/>
    <w:rsid w:val="00636675"/>
    <w:rsid w:val="00640339"/>
    <w:rsid w:val="00647470"/>
    <w:rsid w:val="006568AF"/>
    <w:rsid w:val="00671667"/>
    <w:rsid w:val="0067503A"/>
    <w:rsid w:val="006938F3"/>
    <w:rsid w:val="006A2E6C"/>
    <w:rsid w:val="006C18E0"/>
    <w:rsid w:val="007563D1"/>
    <w:rsid w:val="00772EA7"/>
    <w:rsid w:val="0079382F"/>
    <w:rsid w:val="007A6689"/>
    <w:rsid w:val="007A6C23"/>
    <w:rsid w:val="007B01E0"/>
    <w:rsid w:val="007B6DAB"/>
    <w:rsid w:val="007C024B"/>
    <w:rsid w:val="007D0017"/>
    <w:rsid w:val="008251EE"/>
    <w:rsid w:val="0084505F"/>
    <w:rsid w:val="00847CCB"/>
    <w:rsid w:val="00861235"/>
    <w:rsid w:val="0087378C"/>
    <w:rsid w:val="008A2D42"/>
    <w:rsid w:val="00947FA6"/>
    <w:rsid w:val="009869D8"/>
    <w:rsid w:val="009F6DCA"/>
    <w:rsid w:val="00A13A16"/>
    <w:rsid w:val="00A2492D"/>
    <w:rsid w:val="00A2761A"/>
    <w:rsid w:val="00A326E1"/>
    <w:rsid w:val="00A51B1D"/>
    <w:rsid w:val="00A71527"/>
    <w:rsid w:val="00A96B73"/>
    <w:rsid w:val="00AB7345"/>
    <w:rsid w:val="00AD569C"/>
    <w:rsid w:val="00AE0B9F"/>
    <w:rsid w:val="00AF66D0"/>
    <w:rsid w:val="00B008C5"/>
    <w:rsid w:val="00B14026"/>
    <w:rsid w:val="00B937A8"/>
    <w:rsid w:val="00BB0EE9"/>
    <w:rsid w:val="00BF5F31"/>
    <w:rsid w:val="00C04DFD"/>
    <w:rsid w:val="00C23DBA"/>
    <w:rsid w:val="00C35917"/>
    <w:rsid w:val="00C53E1C"/>
    <w:rsid w:val="00C74B7D"/>
    <w:rsid w:val="00C75D97"/>
    <w:rsid w:val="00C90098"/>
    <w:rsid w:val="00CE257D"/>
    <w:rsid w:val="00CE6CFA"/>
    <w:rsid w:val="00D35E74"/>
    <w:rsid w:val="00D9421B"/>
    <w:rsid w:val="00DF6989"/>
    <w:rsid w:val="00E020C8"/>
    <w:rsid w:val="00E42EA2"/>
    <w:rsid w:val="00E55505"/>
    <w:rsid w:val="00E76456"/>
    <w:rsid w:val="00E809E4"/>
    <w:rsid w:val="00E84576"/>
    <w:rsid w:val="00EB6F94"/>
    <w:rsid w:val="00EC47E5"/>
    <w:rsid w:val="00ED67B3"/>
    <w:rsid w:val="00ED790D"/>
    <w:rsid w:val="00EE1297"/>
    <w:rsid w:val="00EF6345"/>
    <w:rsid w:val="00F53DD5"/>
    <w:rsid w:val="00F771C7"/>
    <w:rsid w:val="00F82490"/>
    <w:rsid w:val="00FB3133"/>
    <w:rsid w:val="00FF35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BF0A1F"/>
  <w15:docId w15:val="{04A9F485-F4F0-4165-AA7E-8D60A1DFC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0098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nl-NL"/>
    </w:rPr>
  </w:style>
  <w:style w:type="paragraph" w:styleId="Heading1">
    <w:name w:val="heading 1"/>
    <w:basedOn w:val="Body"/>
    <w:next w:val="Body"/>
    <w:link w:val="Heading1Char"/>
    <w:qFormat/>
    <w:rsid w:val="00C90098"/>
    <w:pPr>
      <w:keepNext/>
      <w:pageBreakBefore/>
      <w:numPr>
        <w:numId w:val="1"/>
      </w:numPr>
      <w:spacing w:before="120" w:after="160" w:line="240" w:lineRule="auto"/>
      <w:outlineLvl w:val="0"/>
    </w:pPr>
    <w:rPr>
      <w:b/>
      <w:caps/>
      <w:kern w:val="28"/>
      <w:sz w:val="32"/>
    </w:rPr>
  </w:style>
  <w:style w:type="paragraph" w:styleId="Heading2">
    <w:name w:val="heading 2"/>
    <w:basedOn w:val="Heading1"/>
    <w:next w:val="Body"/>
    <w:link w:val="Heading2Char"/>
    <w:qFormat/>
    <w:rsid w:val="00C90098"/>
    <w:pPr>
      <w:pageBreakBefore w:val="0"/>
      <w:numPr>
        <w:ilvl w:val="1"/>
      </w:numPr>
      <w:tabs>
        <w:tab w:val="num" w:pos="360"/>
      </w:tabs>
      <w:spacing w:before="200" w:after="200"/>
      <w:outlineLvl w:val="1"/>
    </w:pPr>
    <w:rPr>
      <w:sz w:val="28"/>
    </w:rPr>
  </w:style>
  <w:style w:type="paragraph" w:styleId="Heading3">
    <w:name w:val="heading 3"/>
    <w:basedOn w:val="Heading2"/>
    <w:next w:val="Body"/>
    <w:link w:val="Heading3Char"/>
    <w:qFormat/>
    <w:rsid w:val="00C90098"/>
    <w:pPr>
      <w:numPr>
        <w:ilvl w:val="2"/>
      </w:numPr>
      <w:tabs>
        <w:tab w:val="num" w:pos="360"/>
      </w:tabs>
      <w:outlineLvl w:val="2"/>
    </w:pPr>
    <w:rPr>
      <w:caps w:val="0"/>
      <w:sz w:val="24"/>
    </w:rPr>
  </w:style>
  <w:style w:type="paragraph" w:styleId="Heading4">
    <w:name w:val="heading 4"/>
    <w:basedOn w:val="Heading3"/>
    <w:next w:val="Body"/>
    <w:link w:val="Heading4Char"/>
    <w:qFormat/>
    <w:rsid w:val="00C90098"/>
    <w:pPr>
      <w:numPr>
        <w:ilvl w:val="3"/>
      </w:numPr>
      <w:tabs>
        <w:tab w:val="num" w:pos="360"/>
      </w:tabs>
      <w:outlineLvl w:val="3"/>
    </w:pPr>
    <w:rPr>
      <w:sz w:val="22"/>
    </w:rPr>
  </w:style>
  <w:style w:type="paragraph" w:styleId="Heading5">
    <w:name w:val="heading 5"/>
    <w:basedOn w:val="Heading4"/>
    <w:next w:val="Body"/>
    <w:link w:val="Heading5Char"/>
    <w:qFormat/>
    <w:rsid w:val="00C90098"/>
    <w:pPr>
      <w:numPr>
        <w:ilvl w:val="4"/>
      </w:numPr>
      <w:tabs>
        <w:tab w:val="num" w:pos="360"/>
      </w:tabs>
      <w:outlineLvl w:val="4"/>
    </w:pPr>
    <w:rPr>
      <w:sz w:val="20"/>
    </w:rPr>
  </w:style>
  <w:style w:type="paragraph" w:styleId="Heading6">
    <w:name w:val="heading 6"/>
    <w:basedOn w:val="Heading5"/>
    <w:next w:val="Body"/>
    <w:link w:val="Heading6Char"/>
    <w:qFormat/>
    <w:rsid w:val="00C90098"/>
    <w:pPr>
      <w:numPr>
        <w:ilvl w:val="5"/>
      </w:numPr>
      <w:tabs>
        <w:tab w:val="num" w:pos="360"/>
      </w:tabs>
      <w:outlineLvl w:val="5"/>
    </w:pPr>
  </w:style>
  <w:style w:type="paragraph" w:styleId="Heading7">
    <w:name w:val="heading 7"/>
    <w:basedOn w:val="Heading6"/>
    <w:next w:val="Body"/>
    <w:link w:val="Heading7Char"/>
    <w:qFormat/>
    <w:rsid w:val="00C90098"/>
    <w:pPr>
      <w:numPr>
        <w:ilvl w:val="6"/>
      </w:numPr>
      <w:tabs>
        <w:tab w:val="num" w:pos="360"/>
      </w:tabs>
      <w:outlineLvl w:val="6"/>
    </w:pPr>
  </w:style>
  <w:style w:type="paragraph" w:styleId="Heading8">
    <w:name w:val="heading 8"/>
    <w:aliases w:val="Appendix"/>
    <w:basedOn w:val="Heading1"/>
    <w:next w:val="Body"/>
    <w:link w:val="Heading8Char"/>
    <w:qFormat/>
    <w:rsid w:val="00C90098"/>
    <w:pPr>
      <w:numPr>
        <w:ilvl w:val="7"/>
      </w:numPr>
      <w:tabs>
        <w:tab w:val="num" w:pos="360"/>
      </w:tabs>
      <w:spacing w:after="280"/>
      <w:outlineLvl w:val="7"/>
    </w:pPr>
  </w:style>
  <w:style w:type="paragraph" w:styleId="Heading9">
    <w:name w:val="heading 9"/>
    <w:aliases w:val="Reference"/>
    <w:basedOn w:val="Body"/>
    <w:next w:val="Body"/>
    <w:link w:val="Heading9Char"/>
    <w:qFormat/>
    <w:rsid w:val="00C90098"/>
    <w:pPr>
      <w:numPr>
        <w:ilvl w:val="8"/>
        <w:numId w:val="1"/>
      </w:numPr>
      <w:tabs>
        <w:tab w:val="num" w:pos="360"/>
      </w:tabs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90098"/>
    <w:rPr>
      <w:rFonts w:ascii="Arial" w:eastAsia="Times New Roman" w:hAnsi="Arial" w:cs="Times New Roman"/>
      <w:b/>
      <w:caps/>
      <w:kern w:val="28"/>
      <w:sz w:val="32"/>
      <w:szCs w:val="20"/>
      <w:lang w:eastAsia="nl-NL"/>
    </w:rPr>
  </w:style>
  <w:style w:type="character" w:customStyle="1" w:styleId="Heading2Char">
    <w:name w:val="Heading 2 Char"/>
    <w:basedOn w:val="DefaultParagraphFont"/>
    <w:link w:val="Heading2"/>
    <w:rsid w:val="00C90098"/>
    <w:rPr>
      <w:rFonts w:ascii="Arial" w:eastAsia="Times New Roman" w:hAnsi="Arial" w:cs="Times New Roman"/>
      <w:b/>
      <w:caps/>
      <w:kern w:val="28"/>
      <w:sz w:val="28"/>
      <w:szCs w:val="20"/>
      <w:lang w:eastAsia="nl-NL"/>
    </w:rPr>
  </w:style>
  <w:style w:type="character" w:customStyle="1" w:styleId="Heading3Char">
    <w:name w:val="Heading 3 Char"/>
    <w:basedOn w:val="DefaultParagraphFont"/>
    <w:link w:val="Heading3"/>
    <w:rsid w:val="00C90098"/>
    <w:rPr>
      <w:rFonts w:ascii="Arial" w:eastAsia="Times New Roman" w:hAnsi="Arial" w:cs="Times New Roman"/>
      <w:b/>
      <w:kern w:val="28"/>
      <w:sz w:val="24"/>
      <w:szCs w:val="20"/>
      <w:lang w:eastAsia="nl-NL"/>
    </w:rPr>
  </w:style>
  <w:style w:type="character" w:customStyle="1" w:styleId="Heading4Char">
    <w:name w:val="Heading 4 Char"/>
    <w:basedOn w:val="DefaultParagraphFont"/>
    <w:link w:val="Heading4"/>
    <w:rsid w:val="00C90098"/>
    <w:rPr>
      <w:rFonts w:ascii="Arial" w:eastAsia="Times New Roman" w:hAnsi="Arial" w:cs="Times New Roman"/>
      <w:b/>
      <w:kern w:val="28"/>
      <w:szCs w:val="20"/>
      <w:lang w:eastAsia="nl-NL"/>
    </w:rPr>
  </w:style>
  <w:style w:type="character" w:customStyle="1" w:styleId="Heading5Char">
    <w:name w:val="Heading 5 Char"/>
    <w:basedOn w:val="DefaultParagraphFont"/>
    <w:link w:val="Heading5"/>
    <w:rsid w:val="00C90098"/>
    <w:rPr>
      <w:rFonts w:ascii="Arial" w:eastAsia="Times New Roman" w:hAnsi="Arial" w:cs="Times New Roman"/>
      <w:b/>
      <w:kern w:val="28"/>
      <w:sz w:val="20"/>
      <w:szCs w:val="20"/>
      <w:lang w:eastAsia="nl-NL"/>
    </w:rPr>
  </w:style>
  <w:style w:type="character" w:customStyle="1" w:styleId="Heading6Char">
    <w:name w:val="Heading 6 Char"/>
    <w:basedOn w:val="DefaultParagraphFont"/>
    <w:link w:val="Heading6"/>
    <w:rsid w:val="00C90098"/>
    <w:rPr>
      <w:rFonts w:ascii="Arial" w:eastAsia="Times New Roman" w:hAnsi="Arial" w:cs="Times New Roman"/>
      <w:b/>
      <w:kern w:val="28"/>
      <w:sz w:val="20"/>
      <w:szCs w:val="20"/>
      <w:lang w:eastAsia="nl-NL"/>
    </w:rPr>
  </w:style>
  <w:style w:type="character" w:customStyle="1" w:styleId="Heading7Char">
    <w:name w:val="Heading 7 Char"/>
    <w:basedOn w:val="DefaultParagraphFont"/>
    <w:link w:val="Heading7"/>
    <w:rsid w:val="00C90098"/>
    <w:rPr>
      <w:rFonts w:ascii="Arial" w:eastAsia="Times New Roman" w:hAnsi="Arial" w:cs="Times New Roman"/>
      <w:b/>
      <w:kern w:val="28"/>
      <w:sz w:val="20"/>
      <w:szCs w:val="20"/>
      <w:lang w:eastAsia="nl-NL"/>
    </w:rPr>
  </w:style>
  <w:style w:type="character" w:customStyle="1" w:styleId="Heading8Char">
    <w:name w:val="Heading 8 Char"/>
    <w:aliases w:val="Appendix Char"/>
    <w:basedOn w:val="DefaultParagraphFont"/>
    <w:link w:val="Heading8"/>
    <w:rsid w:val="00C90098"/>
    <w:rPr>
      <w:rFonts w:ascii="Arial" w:eastAsia="Times New Roman" w:hAnsi="Arial" w:cs="Times New Roman"/>
      <w:b/>
      <w:caps/>
      <w:kern w:val="28"/>
      <w:sz w:val="32"/>
      <w:szCs w:val="20"/>
      <w:lang w:eastAsia="nl-NL"/>
    </w:rPr>
  </w:style>
  <w:style w:type="character" w:customStyle="1" w:styleId="Heading9Char">
    <w:name w:val="Heading 9 Char"/>
    <w:aliases w:val="Reference Char"/>
    <w:basedOn w:val="DefaultParagraphFont"/>
    <w:link w:val="Heading9"/>
    <w:rsid w:val="00C90098"/>
    <w:rPr>
      <w:rFonts w:ascii="Arial" w:eastAsia="Times New Roman" w:hAnsi="Arial" w:cs="Times New Roman"/>
      <w:sz w:val="18"/>
      <w:szCs w:val="20"/>
      <w:lang w:eastAsia="nl-NL"/>
    </w:rPr>
  </w:style>
  <w:style w:type="paragraph" w:customStyle="1" w:styleId="Body">
    <w:name w:val="Body"/>
    <w:aliases w:val="bd"/>
    <w:link w:val="BodyChar"/>
    <w:qFormat/>
    <w:rsid w:val="00C90098"/>
    <w:pPr>
      <w:spacing w:after="0" w:line="260" w:lineRule="atLeast"/>
    </w:pPr>
    <w:rPr>
      <w:rFonts w:ascii="Arial" w:eastAsia="Times New Roman" w:hAnsi="Arial" w:cs="Times New Roman"/>
      <w:szCs w:val="20"/>
      <w:lang w:eastAsia="nl-NL"/>
    </w:rPr>
  </w:style>
  <w:style w:type="character" w:customStyle="1" w:styleId="BodyChar">
    <w:name w:val="Body Char"/>
    <w:aliases w:val="bd Char"/>
    <w:link w:val="Body"/>
    <w:rsid w:val="00C90098"/>
    <w:rPr>
      <w:rFonts w:ascii="Arial" w:eastAsia="Times New Roman" w:hAnsi="Arial" w:cs="Times New Roman"/>
      <w:szCs w:val="20"/>
      <w:lang w:eastAsia="nl-NL"/>
    </w:rPr>
  </w:style>
  <w:style w:type="paragraph" w:customStyle="1" w:styleId="TableBody">
    <w:name w:val="TableBody"/>
    <w:basedOn w:val="Body"/>
    <w:link w:val="TableBodyChar"/>
    <w:rsid w:val="00C90098"/>
    <w:rPr>
      <w:sz w:val="18"/>
    </w:rPr>
  </w:style>
  <w:style w:type="paragraph" w:customStyle="1" w:styleId="FirstPageHeader">
    <w:name w:val="FirstPage Header"/>
    <w:basedOn w:val="Body"/>
    <w:link w:val="FirstPageHeaderChar"/>
    <w:rsid w:val="00C90098"/>
    <w:pPr>
      <w:spacing w:line="240" w:lineRule="auto"/>
    </w:pPr>
    <w:rPr>
      <w:b/>
      <w:sz w:val="20"/>
    </w:rPr>
  </w:style>
  <w:style w:type="character" w:customStyle="1" w:styleId="FirstPageHeaderChar">
    <w:name w:val="FirstPage Header Char"/>
    <w:link w:val="FirstPageHeader"/>
    <w:rsid w:val="00C90098"/>
    <w:rPr>
      <w:rFonts w:ascii="Arial" w:eastAsia="Times New Roman" w:hAnsi="Arial" w:cs="Times New Roman"/>
      <w:b/>
      <w:sz w:val="20"/>
      <w:szCs w:val="20"/>
      <w:lang w:eastAsia="nl-NL"/>
    </w:rPr>
  </w:style>
  <w:style w:type="paragraph" w:customStyle="1" w:styleId="FirstPageTable">
    <w:name w:val="FirstPageTable"/>
    <w:basedOn w:val="FirstPageHeader"/>
    <w:link w:val="FirstPageTableChar"/>
    <w:rsid w:val="00C90098"/>
    <w:rPr>
      <w:b w:val="0"/>
    </w:rPr>
  </w:style>
  <w:style w:type="character" w:customStyle="1" w:styleId="FirstPageTableChar">
    <w:name w:val="FirstPageTable Char"/>
    <w:link w:val="FirstPageTable"/>
    <w:rsid w:val="00C90098"/>
    <w:rPr>
      <w:rFonts w:ascii="Arial" w:eastAsia="Times New Roman" w:hAnsi="Arial" w:cs="Times New Roman"/>
      <w:sz w:val="20"/>
      <w:szCs w:val="20"/>
      <w:lang w:eastAsia="nl-NL"/>
    </w:rPr>
  </w:style>
  <w:style w:type="paragraph" w:styleId="Footer">
    <w:name w:val="footer"/>
    <w:basedOn w:val="Body"/>
    <w:link w:val="FooterChar"/>
    <w:rsid w:val="00C90098"/>
    <w:pPr>
      <w:tabs>
        <w:tab w:val="right" w:pos="9752"/>
      </w:tabs>
    </w:pPr>
    <w:rPr>
      <w:kern w:val="24"/>
      <w:sz w:val="18"/>
    </w:rPr>
  </w:style>
  <w:style w:type="character" w:customStyle="1" w:styleId="FooterChar">
    <w:name w:val="Footer Char"/>
    <w:basedOn w:val="DefaultParagraphFont"/>
    <w:link w:val="Footer"/>
    <w:rsid w:val="00C90098"/>
    <w:rPr>
      <w:rFonts w:ascii="Arial" w:eastAsia="Times New Roman" w:hAnsi="Arial" w:cs="Times New Roman"/>
      <w:kern w:val="24"/>
      <w:sz w:val="18"/>
      <w:szCs w:val="20"/>
      <w:lang w:eastAsia="nl-NL"/>
    </w:rPr>
  </w:style>
  <w:style w:type="paragraph" w:styleId="Header">
    <w:name w:val="header"/>
    <w:basedOn w:val="Body"/>
    <w:link w:val="HeaderChar"/>
    <w:rsid w:val="00C90098"/>
    <w:pPr>
      <w:widowControl w:val="0"/>
      <w:spacing w:line="240" w:lineRule="auto"/>
    </w:pPr>
    <w:rPr>
      <w:noProof/>
      <w:sz w:val="16"/>
    </w:rPr>
  </w:style>
  <w:style w:type="character" w:customStyle="1" w:styleId="HeaderChar">
    <w:name w:val="Header Char"/>
    <w:basedOn w:val="DefaultParagraphFont"/>
    <w:link w:val="Header"/>
    <w:rsid w:val="00C90098"/>
    <w:rPr>
      <w:rFonts w:ascii="Arial" w:eastAsia="Times New Roman" w:hAnsi="Arial" w:cs="Times New Roman"/>
      <w:noProof/>
      <w:sz w:val="16"/>
      <w:szCs w:val="20"/>
      <w:lang w:eastAsia="nl-NL"/>
    </w:rPr>
  </w:style>
  <w:style w:type="paragraph" w:customStyle="1" w:styleId="Heading">
    <w:name w:val="Heading"/>
    <w:basedOn w:val="Body"/>
    <w:next w:val="Body"/>
    <w:rsid w:val="00C90098"/>
    <w:pPr>
      <w:keepNext/>
      <w:spacing w:before="400" w:after="120" w:line="240" w:lineRule="auto"/>
      <w:jc w:val="center"/>
    </w:pPr>
    <w:rPr>
      <w:b/>
      <w:caps/>
      <w:kern w:val="24"/>
      <w:sz w:val="28"/>
    </w:rPr>
  </w:style>
  <w:style w:type="paragraph" w:customStyle="1" w:styleId="HelpText">
    <w:name w:val="HelpText"/>
    <w:basedOn w:val="Body"/>
    <w:rsid w:val="00C90098"/>
    <w:pPr>
      <w:spacing w:before="60" w:line="160" w:lineRule="atLeast"/>
    </w:pPr>
    <w:rPr>
      <w:color w:val="FF0000"/>
      <w:spacing w:val="20"/>
      <w:sz w:val="16"/>
    </w:rPr>
  </w:style>
  <w:style w:type="paragraph" w:customStyle="1" w:styleId="HiddenText">
    <w:name w:val="HiddenText"/>
    <w:basedOn w:val="Body"/>
    <w:link w:val="HiddenTextChar"/>
    <w:rsid w:val="00C90098"/>
    <w:rPr>
      <w:vanish/>
      <w:color w:val="0000FF"/>
    </w:rPr>
  </w:style>
  <w:style w:type="character" w:customStyle="1" w:styleId="HiddenTextChar">
    <w:name w:val="HiddenText Char"/>
    <w:link w:val="HiddenText"/>
    <w:rsid w:val="00C90098"/>
    <w:rPr>
      <w:rFonts w:ascii="Arial" w:eastAsia="Times New Roman" w:hAnsi="Arial" w:cs="Times New Roman"/>
      <w:vanish/>
      <w:color w:val="0000FF"/>
      <w:szCs w:val="20"/>
      <w:lang w:eastAsia="nl-NL"/>
    </w:rPr>
  </w:style>
  <w:style w:type="paragraph" w:customStyle="1" w:styleId="Bodyindent">
    <w:name w:val="Body indent"/>
    <w:basedOn w:val="Body"/>
    <w:next w:val="Body"/>
    <w:rsid w:val="00C90098"/>
    <w:pPr>
      <w:ind w:left="851" w:hanging="851"/>
    </w:pPr>
  </w:style>
  <w:style w:type="paragraph" w:customStyle="1" w:styleId="PlantUML">
    <w:name w:val="PlantUML"/>
    <w:basedOn w:val="Normal"/>
    <w:link w:val="PlantUMLChar"/>
    <w:autoRedefine/>
    <w:rsid w:val="00C90098"/>
    <w:pPr>
      <w:pBdr>
        <w:top w:val="dashed" w:sz="4" w:space="1" w:color="5BAB3B"/>
        <w:left w:val="dashed" w:sz="4" w:space="4" w:color="5BAB3B"/>
        <w:bottom w:val="dashed" w:sz="4" w:space="1" w:color="5BAB3B"/>
        <w:right w:val="dashed" w:sz="4" w:space="4" w:color="5BAB3B"/>
      </w:pBdr>
      <w:shd w:val="clear" w:color="auto" w:fill="BAFDBA"/>
      <w:tabs>
        <w:tab w:val="left" w:pos="567"/>
        <w:tab w:val="left" w:pos="1134"/>
        <w:tab w:val="left" w:pos="1701"/>
        <w:tab w:val="left" w:pos="2268"/>
      </w:tabs>
    </w:pPr>
    <w:rPr>
      <w:rFonts w:ascii="Courier New" w:hAnsi="Courier New" w:cs="Courier New"/>
      <w:noProof/>
      <w:vanish/>
      <w:color w:val="008000"/>
      <w:sz w:val="18"/>
    </w:rPr>
  </w:style>
  <w:style w:type="character" w:customStyle="1" w:styleId="PlantUMLChar">
    <w:name w:val="PlantUML Char"/>
    <w:link w:val="PlantUML"/>
    <w:rsid w:val="00C90098"/>
    <w:rPr>
      <w:rFonts w:ascii="Courier New" w:eastAsia="Times New Roman" w:hAnsi="Courier New" w:cs="Courier New"/>
      <w:noProof/>
      <w:vanish/>
      <w:color w:val="008000"/>
      <w:sz w:val="18"/>
      <w:szCs w:val="20"/>
      <w:shd w:val="clear" w:color="auto" w:fill="BAFDBA"/>
      <w:lang w:eastAsia="nl-NL"/>
    </w:rPr>
  </w:style>
  <w:style w:type="paragraph" w:customStyle="1" w:styleId="PlantUMLImg">
    <w:name w:val="PlantUMLImg"/>
    <w:basedOn w:val="Normal"/>
    <w:link w:val="PlantUMLImgChar"/>
    <w:autoRedefine/>
    <w:rsid w:val="00C90098"/>
    <w:pPr>
      <w:jc w:val="center"/>
    </w:pPr>
  </w:style>
  <w:style w:type="character" w:customStyle="1" w:styleId="PlantUMLImgChar">
    <w:name w:val="PlantUMLImg Char"/>
    <w:basedOn w:val="FirstPageTableChar"/>
    <w:link w:val="PlantUMLImg"/>
    <w:rsid w:val="00C90098"/>
    <w:rPr>
      <w:rFonts w:ascii="Arial" w:eastAsia="Times New Roman" w:hAnsi="Arial" w:cs="Times New Roman"/>
      <w:sz w:val="20"/>
      <w:szCs w:val="20"/>
      <w:lang w:eastAsia="nl-NL"/>
    </w:rPr>
  </w:style>
  <w:style w:type="table" w:customStyle="1" w:styleId="LightList-Accent11">
    <w:name w:val="Light List - Accent 11"/>
    <w:basedOn w:val="TableNormal"/>
    <w:uiPriority w:val="61"/>
    <w:rsid w:val="00C900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C90098"/>
    <w:pPr>
      <w:ind w:left="720"/>
      <w:contextualSpacing/>
    </w:pPr>
  </w:style>
  <w:style w:type="character" w:customStyle="1" w:styleId="TableBodyChar">
    <w:name w:val="TableBody Char"/>
    <w:link w:val="TableBody"/>
    <w:rsid w:val="00C90098"/>
    <w:rPr>
      <w:rFonts w:ascii="Arial" w:eastAsia="Times New Roman" w:hAnsi="Arial" w:cs="Times New Roman"/>
      <w:sz w:val="18"/>
      <w:szCs w:val="20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0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098"/>
    <w:rPr>
      <w:rFonts w:ascii="Tahoma" w:eastAsia="Times New Roman" w:hAnsi="Tahoma" w:cs="Tahoma"/>
      <w:sz w:val="16"/>
      <w:szCs w:val="16"/>
      <w:lang w:eastAsia="nl-NL"/>
    </w:rPr>
  </w:style>
  <w:style w:type="character" w:styleId="HTMLCode">
    <w:name w:val="HTML Code"/>
    <w:basedOn w:val="DefaultParagraphFont"/>
    <w:uiPriority w:val="99"/>
    <w:semiHidden/>
    <w:unhideWhenUsed/>
    <w:rsid w:val="00C9009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C90098"/>
  </w:style>
  <w:style w:type="character" w:styleId="Hyperlink">
    <w:name w:val="Hyperlink"/>
    <w:basedOn w:val="DefaultParagraphFont"/>
    <w:uiPriority w:val="99"/>
    <w:unhideWhenUsed/>
    <w:rsid w:val="0026756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29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040FC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40FC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0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ren\AppData\Local\Temp\Temp1_word-template-master.zip\word-template-master\PlantUML_Template_v32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.xml.rels><?xml version="1.0" encoding="UTF-8" standalone="yes"?>
<Relationships xmlns="http://schemas.openxmlformats.org/package/2006/relationships"><Relationship Id="brand" Type="http://schemas.openxmlformats.org/officeDocument/2006/relationships/image" Target="images/brandicon.png"/><Relationship Id="autoformaton" Type="http://schemas.openxmlformats.org/officeDocument/2006/relationships/image" Target="images/autoformaton.png"/><Relationship Id="show" Type="http://schemas.openxmlformats.org/officeDocument/2006/relationships/image" Target="images/show.png"/><Relationship Id="hide" Type="http://schemas.openxmlformats.org/officeDocument/2006/relationships/image" Target="images/hide.png"/><Relationship Id="pilcrow" Type="http://schemas.openxmlformats.org/officeDocument/2006/relationships/image" Target="images/pilcrow.png"/><Relationship Id="autoformatoff" Type="http://schemas.openxmlformats.org/officeDocument/2006/relationships/image" Target="images/autoformatoff.png"/></Relationships>
</file>

<file path=customUI/customUI.xml><?xml version="1.0" encoding="utf-8"?>
<customUI xmlns="http://schemas.microsoft.com/office/2006/01/customui" onLoad="RibbonOnLoad">
  <ribbon>
    <tabs>
      <tab id="customTab" label="PlantUML">
        <group id="PlantUML" label="plantuml.sourceforge.net">
          <button id="SwitchP" visible="true" size="large" label="P" keytip="P" screentip="Toggle hidden text" onAction="ISwitchP" image="pilcrow"/>
          <button id="ShowUML" visible="true" size="large" label="Show PlantUML" keytip="S" screentip="Show PlantUML Markup text" supertip="If active, PlantUML source code will be visible in your document and printouts." onAction="IShowPlantUML" image="show"/>
          <button id="HideUML" visible="true" size="large" label="Hide PlantUML" keytip="H" screentip="Hide PlantUML Markup text" supertip="Hide PlantUML source code in document and printouts. Only the diagrams will remain visible" onAction="IHidePlantuml" image="hide"/>
          <button id="UMLAll" visible="true" size="large" label="UML.*" keytip="A" screentip="Generate All PlantUML images" supertip="Processes all plantuml sections into updated diagrams. This may take many seconds for larger documents" onAction="IUMLAll" image="brand"/>
          <button id="UML1" visible="true" size="large" label="UML.1" keytip="A" screentip="Generate current PlantUML image" supertip="Re-generate PlantUML diagram for current section. Cursor needs to be in a @startuml..@enduml part." onAction="IUML1" image="brand"/>
          <button id="AFormatOff" visible="true" size="large" label="Autoformat_Off" keytip="-" screentip="Autoformat off" supertip="Disable autoformat. The autoformat functions of word have a bad habit of auto-replacing text with symbols. For instance, --&gt; has a special meaning to plantuml and is often used. The symbol is not compatible." onAction="IAutoFormatOff" image="autoformatoff"/>
          <button id="AFormatOn" visible="true" size="large" label="AutoFormat_On" keytip="+" screentip="Autoformat on" supertip="Enable autoformat. May be your preferred functionality outside of PlantUML sections." onAction="IAutoFormatOn" image="autoformaton"/>
          <button id="plant_prefs" visible="true" size="large" label="Preferences" imageMso="MoreControlsDialog" supertip="Preferences." onAction="IPreferences"/>
          <!-- button id="plant_interactive" visible="true" size="large" 
                   label="Interactive Editor" imageMso="MacroConditions" 
                   onAction="IPlantUMLInteractive" / --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C4F1DE-294D-4C91-8E0E-A149F2AAD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PlantUML_Template_v32.dotm</Template>
  <TotalTime>64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Time Manager</vt:lpstr>
      <vt:lpstr/>
    </vt:vector>
  </TitlesOfParts>
  <Company>Microsoft Corporation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Manager</dc:title>
  <dc:subject>Design Document</dc:subject>
  <dc:creator>oren</dc:creator>
  <cp:lastModifiedBy>oren</cp:lastModifiedBy>
  <cp:revision>12</cp:revision>
  <dcterms:created xsi:type="dcterms:W3CDTF">2017-10-02T02:57:00Z</dcterms:created>
  <dcterms:modified xsi:type="dcterms:W3CDTF">2017-10-02T04:48:00Z</dcterms:modified>
</cp:coreProperties>
</file>